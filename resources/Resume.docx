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4461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157"/>
        <w:gridCol w:w="4479"/>
      </w:tblGrid>
      <w:tr w:rsidR="00C8489A" w14:paraId="48803652" w14:textId="77777777" w:rsidTr="00C8489A">
        <w:trPr>
          <w:trHeight w:val="376"/>
        </w:trPr>
        <w:tc>
          <w:tcPr>
            <w:tcW w:w="5156" w:type="dxa"/>
            <w:vAlign w:val="bottom"/>
          </w:tcPr>
          <w:p w14:paraId="0785AB04" w14:textId="6C140C45" w:rsidR="00974CE1" w:rsidRDefault="00C07690" w:rsidP="00974CE1">
            <w:pPr>
              <w:pStyle w:val="Title"/>
              <w:spacing w:line="10" w:lineRule="atLeast"/>
            </w:pPr>
            <w:sdt>
              <w:sdtPr>
                <w:rPr>
                  <w:sz w:val="56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D055A51FAF404E3EB592CE90293BE8B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74CE1">
                  <w:rPr>
                    <w:sz w:val="56"/>
                    <w:szCs w:val="52"/>
                  </w:rPr>
                  <w:t>C</w:t>
                </w:r>
                <w:r w:rsidR="00974CE1" w:rsidRPr="00A27833">
                  <w:rPr>
                    <w:sz w:val="56"/>
                    <w:szCs w:val="52"/>
                  </w:rPr>
                  <w:t>arlos</w:t>
                </w:r>
              </w:sdtContent>
            </w:sdt>
            <w:r w:rsidR="00974CE1" w:rsidRPr="00A27833">
              <w:rPr>
                <w:sz w:val="56"/>
                <w:szCs w:val="52"/>
              </w:rPr>
              <w:br/>
            </w:r>
            <w:sdt>
              <w:sdtPr>
                <w:rPr>
                  <w:sz w:val="56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45BACE8EAE9742BA86C2CD562301357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74CE1" w:rsidRPr="00A27833">
                  <w:rPr>
                    <w:sz w:val="56"/>
                    <w:szCs w:val="52"/>
                  </w:rPr>
                  <w:t>Cabada</w:t>
                </w:r>
              </w:sdtContent>
            </w:sdt>
          </w:p>
        </w:tc>
        <w:tc>
          <w:tcPr>
            <w:tcW w:w="4479" w:type="dxa"/>
            <w:vAlign w:val="bottom"/>
          </w:tcPr>
          <w:tbl>
            <w:tblPr>
              <w:tblStyle w:val="TableGrid"/>
              <w:tblpPr w:leftFromText="180" w:rightFromText="180" w:vertAnchor="page" w:horzAnchor="margin" w:tblpXSpec="right" w:tblpY="386"/>
              <w:tblOverlap w:val="never"/>
              <w:tblW w:w="4664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84"/>
              <w:gridCol w:w="294"/>
            </w:tblGrid>
            <w:tr w:rsidR="00C8489A" w:rsidRPr="009D0878" w14:paraId="76036654" w14:textId="77777777" w:rsidTr="00C8489A">
              <w:trPr>
                <w:trHeight w:val="59"/>
              </w:trPr>
              <w:sdt>
                <w:sdtPr>
                  <w:alias w:val="Enter phone:"/>
                  <w:tag w:val="Enter phone:"/>
                  <w:id w:val="844835130"/>
                  <w:placeholder>
                    <w:docPart w:val="09E1A83A3CAC4A82AACBFB3F25E0741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84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7F1B0EAD" w14:textId="77777777" w:rsidR="00C8489A" w:rsidRPr="009D0878" w:rsidRDefault="00C8489A" w:rsidP="00C8489A">
                      <w:pPr>
                        <w:pStyle w:val="ContactInfo"/>
                        <w:spacing w:line="10" w:lineRule="atLeast"/>
                      </w:pPr>
                      <w:r>
                        <w:t>(915)706-6745</w:t>
                      </w:r>
                    </w:p>
                  </w:tc>
                </w:sdtContent>
              </w:sdt>
              <w:tc>
                <w:tcPr>
                  <w:tcW w:w="29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C0EFCC1" w14:textId="77777777" w:rsidR="00C8489A" w:rsidRPr="009D0878" w:rsidRDefault="00C8489A" w:rsidP="00C8489A">
                  <w:pPr>
                    <w:pStyle w:val="Icons"/>
                    <w:spacing w:line="10" w:lineRule="atLeas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BA24D1" wp14:editId="2923332E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72F61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4sQ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GkKCbixCwAAkj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489A" w:rsidRPr="009D0878" w14:paraId="397B6C56" w14:textId="77777777" w:rsidTr="00C8489A">
              <w:trPr>
                <w:trHeight w:val="57"/>
              </w:trPr>
              <w:sdt>
                <w:sdtPr>
                  <w:alias w:val="Enter email:"/>
                  <w:tag w:val="Enter email:"/>
                  <w:id w:val="337889526"/>
                  <w:placeholder>
                    <w:docPart w:val="36E39C2B887045F4A3049CC4B8EC406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84" w:type="dxa"/>
                      <w:tcMar>
                        <w:left w:w="720" w:type="dxa"/>
                        <w:right w:w="29" w:type="dxa"/>
                      </w:tcMar>
                    </w:tcPr>
                    <w:p w14:paraId="7B79AC22" w14:textId="77777777" w:rsidR="00C8489A" w:rsidRPr="009D0878" w:rsidRDefault="00C8489A" w:rsidP="00C8489A">
                      <w:pPr>
                        <w:pStyle w:val="ContactInfo"/>
                        <w:spacing w:line="10" w:lineRule="atLeast"/>
                      </w:pPr>
                      <w:r>
                        <w:t>Carloscabada44@gmail.com</w:t>
                      </w:r>
                    </w:p>
                  </w:tc>
                </w:sdtContent>
              </w:sdt>
              <w:tc>
                <w:tcPr>
                  <w:tcW w:w="294" w:type="dxa"/>
                  <w:tcMar>
                    <w:left w:w="0" w:type="dxa"/>
                    <w:right w:w="0" w:type="dxa"/>
                  </w:tcMar>
                </w:tcPr>
                <w:p w14:paraId="05CD8BDE" w14:textId="77777777" w:rsidR="00C8489A" w:rsidRPr="009D0878" w:rsidRDefault="00C8489A" w:rsidP="00C8489A">
                  <w:pPr>
                    <w:pStyle w:val="Icons"/>
                    <w:spacing w:line="10" w:lineRule="atLeas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6F299A" wp14:editId="319BD422">
                            <wp:extent cx="137160" cy="91440"/>
                            <wp:effectExtent l="0" t="0" r="0" b="381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C2A0AA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3d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kUr3d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489A" w:rsidRPr="009D0878" w14:paraId="3F1A7207" w14:textId="77777777" w:rsidTr="00C8489A">
              <w:trPr>
                <w:trHeight w:val="59"/>
              </w:trPr>
              <w:sdt>
                <w:sdtPr>
                  <w:alias w:val="Enter LinkedIn profile:"/>
                  <w:tag w:val="Enter LinkedIn profile:"/>
                  <w:id w:val="-1511598856"/>
                  <w:placeholder>
                    <w:docPart w:val="382CBE44A46D4050B65258EFA9E889D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84" w:type="dxa"/>
                      <w:tcMar>
                        <w:left w:w="720" w:type="dxa"/>
                        <w:right w:w="29" w:type="dxa"/>
                      </w:tcMar>
                    </w:tcPr>
                    <w:p w14:paraId="4EF7EAEB" w14:textId="77777777" w:rsidR="00C8489A" w:rsidRPr="009D0878" w:rsidRDefault="00C8489A" w:rsidP="00C8489A">
                      <w:pPr>
                        <w:pStyle w:val="ContactInfo"/>
                        <w:spacing w:line="10" w:lineRule="atLeast"/>
                      </w:pPr>
                      <w:r>
                        <w:t>in/carlos-cabada</w:t>
                      </w:r>
                    </w:p>
                  </w:tc>
                </w:sdtContent>
              </w:sdt>
              <w:tc>
                <w:tcPr>
                  <w:tcW w:w="294" w:type="dxa"/>
                  <w:tcMar>
                    <w:left w:w="0" w:type="dxa"/>
                    <w:right w:w="0" w:type="dxa"/>
                  </w:tcMar>
                </w:tcPr>
                <w:p w14:paraId="17FC24BF" w14:textId="77777777" w:rsidR="00C8489A" w:rsidRPr="009D0878" w:rsidRDefault="00C8489A" w:rsidP="00C8489A">
                  <w:pPr>
                    <w:pStyle w:val="Icons"/>
                    <w:spacing w:line="10" w:lineRule="atLeas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25F85D" wp14:editId="45B5E3B9">
                            <wp:extent cx="109728" cy="109728"/>
                            <wp:effectExtent l="0" t="0" r="5080" b="5080"/>
                            <wp:docPr id="3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982B4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VjyQwAABA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5sR1Y8kMAAAQ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489A" w:rsidRPr="009D0878" w14:paraId="419F9447" w14:textId="77777777" w:rsidTr="00C8489A">
              <w:trPr>
                <w:trHeight w:val="57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6EA022B300244E158B890868C6F1714C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84" w:type="dxa"/>
                      <w:tcMar>
                        <w:left w:w="720" w:type="dxa"/>
                        <w:right w:w="29" w:type="dxa"/>
                      </w:tcMar>
                    </w:tcPr>
                    <w:p w14:paraId="74954AAF" w14:textId="77777777" w:rsidR="00C8489A" w:rsidRPr="009D0878" w:rsidRDefault="00C8489A" w:rsidP="00C8489A">
                      <w:pPr>
                        <w:pStyle w:val="ContactInfo"/>
                        <w:spacing w:line="10" w:lineRule="atLeast"/>
                      </w:pPr>
                      <w:r>
                        <w:t>Ccabada.com</w:t>
                      </w:r>
                    </w:p>
                  </w:tc>
                </w:sdtContent>
              </w:sdt>
              <w:tc>
                <w:tcPr>
                  <w:tcW w:w="294" w:type="dxa"/>
                  <w:tcMar>
                    <w:left w:w="0" w:type="dxa"/>
                    <w:right w:w="0" w:type="dxa"/>
                  </w:tcMar>
                </w:tcPr>
                <w:p w14:paraId="1E5F1B1B" w14:textId="77777777" w:rsidR="00C8489A" w:rsidRPr="009D0878" w:rsidRDefault="00C8489A" w:rsidP="00C8489A">
                  <w:pPr>
                    <w:pStyle w:val="Icons"/>
                    <w:spacing w:line="10" w:lineRule="atLeast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DEE052C" wp14:editId="5F496870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EFAC0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8489A" w:rsidRPr="009D0878" w14:paraId="7F781B3E" w14:textId="77777777" w:rsidTr="00C8489A">
              <w:trPr>
                <w:trHeight w:val="59"/>
              </w:trPr>
              <w:tc>
                <w:tcPr>
                  <w:tcW w:w="3884" w:type="dxa"/>
                  <w:tcMar>
                    <w:left w:w="720" w:type="dxa"/>
                    <w:right w:w="29" w:type="dxa"/>
                  </w:tcMar>
                </w:tcPr>
                <w:p w14:paraId="22084DD9" w14:textId="77777777" w:rsidR="00C8489A" w:rsidRPr="009D0878" w:rsidRDefault="00C8489A" w:rsidP="00C8489A">
                  <w:pPr>
                    <w:pStyle w:val="ContactInfo"/>
                    <w:spacing w:line="10" w:lineRule="atLeast"/>
                  </w:pPr>
                </w:p>
              </w:tc>
              <w:tc>
                <w:tcPr>
                  <w:tcW w:w="294" w:type="dxa"/>
                  <w:tcMar>
                    <w:left w:w="0" w:type="dxa"/>
                    <w:right w:w="0" w:type="dxa"/>
                  </w:tcMar>
                </w:tcPr>
                <w:p w14:paraId="339F4072" w14:textId="77777777" w:rsidR="00C8489A" w:rsidRPr="009D0878" w:rsidRDefault="00C8489A" w:rsidP="00C8489A">
                  <w:pPr>
                    <w:pStyle w:val="Icons"/>
                    <w:spacing w:line="10" w:lineRule="atLeast"/>
                  </w:pPr>
                </w:p>
              </w:tc>
            </w:tr>
          </w:tbl>
          <w:p w14:paraId="0B189105" w14:textId="77777777" w:rsidR="00974CE1" w:rsidRDefault="00974CE1" w:rsidP="00974CE1">
            <w:pPr>
              <w:pStyle w:val="Header"/>
              <w:spacing w:line="10" w:lineRule="atLeast"/>
            </w:pPr>
          </w:p>
        </w:tc>
      </w:tr>
    </w:tbl>
    <w:p w14:paraId="53D0BC65" w14:textId="497D5FF6" w:rsidR="006C457F" w:rsidRPr="006C457F" w:rsidRDefault="006C457F" w:rsidP="006C457F">
      <w:pPr>
        <w:pStyle w:val="Heading3"/>
        <w:spacing w:line="10" w:lineRule="atLeast"/>
        <w:rPr>
          <w:rFonts w:asciiTheme="majorHAnsi" w:hAnsiTheme="majorHAnsi"/>
          <w:b/>
          <w:caps w:val="0"/>
          <w:color w:val="262626" w:themeColor="text1" w:themeTint="D9"/>
          <w:sz w:val="28"/>
        </w:rPr>
      </w:pPr>
      <w:r w:rsidRPr="006C457F">
        <w:rPr>
          <w:rFonts w:asciiTheme="majorHAnsi" w:hAnsiTheme="majorHAnsi"/>
          <w:b/>
          <w:caps w:val="0"/>
          <w:color w:val="262626" w:themeColor="text1" w:themeTint="D9"/>
          <w:sz w:val="28"/>
        </w:rPr>
        <w:t>E</w:t>
      </w:r>
      <w:r>
        <w:rPr>
          <w:rFonts w:asciiTheme="majorHAnsi" w:hAnsiTheme="majorHAnsi"/>
          <w:b/>
          <w:caps w:val="0"/>
          <w:color w:val="262626" w:themeColor="text1" w:themeTint="D9"/>
          <w:sz w:val="28"/>
        </w:rPr>
        <w:t>xperience</w:t>
      </w:r>
    </w:p>
    <w:p w14:paraId="55D28254" w14:textId="6110927D" w:rsidR="00C23458" w:rsidRPr="006C457F" w:rsidRDefault="00BA5014" w:rsidP="006C457F">
      <w:pPr>
        <w:pStyle w:val="Heading3"/>
        <w:spacing w:line="10" w:lineRule="atLeast"/>
        <w:rPr>
          <w:b/>
          <w:bCs/>
          <w:sz w:val="20"/>
          <w:szCs w:val="22"/>
          <w:u w:val="single"/>
        </w:rPr>
      </w:pPr>
      <w:r w:rsidRPr="006C457F">
        <w:rPr>
          <w:b/>
          <w:bCs/>
          <w:sz w:val="20"/>
          <w:szCs w:val="22"/>
          <w:u w:val="single"/>
        </w:rPr>
        <w:t>January 2021</w:t>
      </w:r>
      <w:r w:rsidR="00C23458" w:rsidRPr="006C457F">
        <w:rPr>
          <w:b/>
          <w:bCs/>
          <w:sz w:val="20"/>
          <w:szCs w:val="22"/>
          <w:u w:val="single"/>
        </w:rPr>
        <w:t xml:space="preserve"> – </w:t>
      </w:r>
      <w:r w:rsidRPr="006C457F">
        <w:rPr>
          <w:b/>
          <w:bCs/>
          <w:sz w:val="20"/>
          <w:szCs w:val="22"/>
          <w:u w:val="single"/>
        </w:rPr>
        <w:t>May 2021</w:t>
      </w:r>
    </w:p>
    <w:p w14:paraId="07DEBAB1" w14:textId="780F64AB" w:rsidR="00C23458" w:rsidRPr="00A27833" w:rsidRDefault="0072322B" w:rsidP="006C457F">
      <w:pPr>
        <w:pStyle w:val="Heading2"/>
        <w:spacing w:line="10" w:lineRule="atLeast"/>
        <w:rPr>
          <w:sz w:val="22"/>
          <w:szCs w:val="20"/>
        </w:rPr>
      </w:pPr>
      <w:r w:rsidRPr="00A27833">
        <w:rPr>
          <w:sz w:val="22"/>
          <w:szCs w:val="20"/>
        </w:rPr>
        <w:t>Software Quality Assurance and Support Intern</w:t>
      </w:r>
      <w:r w:rsidR="00C23458" w:rsidRPr="00A27833">
        <w:rPr>
          <w:sz w:val="22"/>
          <w:szCs w:val="20"/>
        </w:rPr>
        <w:t xml:space="preserve"> / </w:t>
      </w:r>
      <w:r w:rsidRPr="00A27833">
        <w:rPr>
          <w:rStyle w:val="Emphasis"/>
          <w:sz w:val="22"/>
          <w:szCs w:val="20"/>
        </w:rPr>
        <w:t>Curacubby, El Paso, TX</w:t>
      </w:r>
    </w:p>
    <w:p w14:paraId="693F3CCB" w14:textId="528E4502" w:rsidR="00BA5014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supporting customer with questions and concerns about the software.</w:t>
      </w:r>
    </w:p>
    <w:p w14:paraId="3A0C1CFA" w14:textId="36FA329F" w:rsidR="00BA5014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generating SQL based queries to create reports for certain purposes.</w:t>
      </w:r>
    </w:p>
    <w:p w14:paraId="75B89E50" w14:textId="6F3D1736" w:rsidR="00BA5014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Currently planning and preparing to integrate Twilio verify to create a password reset. </w:t>
      </w:r>
    </w:p>
    <w:p w14:paraId="3048A97D" w14:textId="42E8F3D7" w:rsidR="00C23458" w:rsidRPr="006C457F" w:rsidRDefault="00BA5014" w:rsidP="006C457F">
      <w:pPr>
        <w:pStyle w:val="Heading3"/>
        <w:spacing w:line="10" w:lineRule="atLeast"/>
        <w:rPr>
          <w:b/>
          <w:bCs/>
          <w:sz w:val="20"/>
          <w:szCs w:val="22"/>
          <w:u w:val="single"/>
        </w:rPr>
      </w:pPr>
      <w:r w:rsidRPr="006C457F">
        <w:rPr>
          <w:b/>
          <w:bCs/>
          <w:sz w:val="20"/>
          <w:szCs w:val="22"/>
          <w:u w:val="single"/>
        </w:rPr>
        <w:t>August 2020</w:t>
      </w:r>
      <w:r w:rsidR="00C23458" w:rsidRPr="006C457F">
        <w:rPr>
          <w:b/>
          <w:bCs/>
          <w:sz w:val="20"/>
          <w:szCs w:val="22"/>
          <w:u w:val="single"/>
        </w:rPr>
        <w:t xml:space="preserve"> – </w:t>
      </w:r>
      <w:r w:rsidRPr="006C457F">
        <w:rPr>
          <w:b/>
          <w:bCs/>
          <w:sz w:val="20"/>
          <w:szCs w:val="22"/>
          <w:u w:val="single"/>
        </w:rPr>
        <w:t>January 2021</w:t>
      </w:r>
    </w:p>
    <w:p w14:paraId="6E9AF394" w14:textId="21031CB3" w:rsidR="00C23458" w:rsidRPr="00A27833" w:rsidRDefault="00BA5014" w:rsidP="006C457F">
      <w:pPr>
        <w:pStyle w:val="Heading2"/>
        <w:spacing w:line="10" w:lineRule="atLeast"/>
        <w:rPr>
          <w:sz w:val="22"/>
          <w:szCs w:val="20"/>
        </w:rPr>
      </w:pPr>
      <w:r w:rsidRPr="00A27833">
        <w:rPr>
          <w:sz w:val="22"/>
          <w:szCs w:val="20"/>
        </w:rPr>
        <w:t>Backend Software Engineer</w:t>
      </w:r>
      <w:r w:rsidR="00C23458" w:rsidRPr="00A27833">
        <w:rPr>
          <w:sz w:val="22"/>
          <w:szCs w:val="20"/>
        </w:rPr>
        <w:t xml:space="preserve"> / </w:t>
      </w:r>
      <w:r w:rsidRPr="00A27833">
        <w:rPr>
          <w:rStyle w:val="Emphasis"/>
          <w:sz w:val="22"/>
          <w:szCs w:val="20"/>
        </w:rPr>
        <w:t>NASA NIRO Center for Space Exploration Technology Research (CSETR), UTEP</w:t>
      </w:r>
    </w:p>
    <w:p w14:paraId="78B95E19" w14:textId="77777777" w:rsidR="00D3411E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improving and adding features to a data visualization web application that is built in Angular JS and ASP.Net.</w:t>
      </w:r>
    </w:p>
    <w:p w14:paraId="235433CD" w14:textId="77777777" w:rsidR="00D3411E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managing AWS EC2 instances and acted as System Administrator.</w:t>
      </w:r>
    </w:p>
    <w:p w14:paraId="5F37AB79" w14:textId="77777777" w:rsidR="00D3411E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integrating 2 factor authentications using Twilio Authy to a web application.</w:t>
      </w:r>
    </w:p>
    <w:p w14:paraId="0BE10BD7" w14:textId="229F4D5B" w:rsidR="00D3411E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>Responsible for integrating and maintaining 2 Mongo databases to feed a data visualization web application.</w:t>
      </w:r>
    </w:p>
    <w:p w14:paraId="2B7A5A77" w14:textId="0ED8B5E4" w:rsidR="00D3411E" w:rsidRPr="006C457F" w:rsidRDefault="00D3411E" w:rsidP="006C457F">
      <w:pPr>
        <w:pStyle w:val="Heading3"/>
        <w:spacing w:line="10" w:lineRule="atLeast"/>
        <w:rPr>
          <w:b/>
          <w:bCs/>
          <w:sz w:val="20"/>
          <w:szCs w:val="22"/>
          <w:u w:val="single"/>
        </w:rPr>
      </w:pPr>
      <w:r w:rsidRPr="006C457F">
        <w:rPr>
          <w:b/>
          <w:bCs/>
          <w:sz w:val="20"/>
          <w:szCs w:val="22"/>
          <w:u w:val="single"/>
        </w:rPr>
        <w:t>February 2019 – august 2020</w:t>
      </w:r>
    </w:p>
    <w:p w14:paraId="4221BD4C" w14:textId="0DFFE539" w:rsidR="00D3411E" w:rsidRPr="00A27833" w:rsidRDefault="00D3411E" w:rsidP="006C457F">
      <w:pPr>
        <w:pStyle w:val="Heading2"/>
        <w:spacing w:line="10" w:lineRule="atLeast"/>
        <w:rPr>
          <w:sz w:val="22"/>
          <w:szCs w:val="20"/>
        </w:rPr>
      </w:pPr>
      <w:r w:rsidRPr="00A27833">
        <w:rPr>
          <w:sz w:val="22"/>
          <w:szCs w:val="20"/>
        </w:rPr>
        <w:t xml:space="preserve">Quality Assurance Engineer / </w:t>
      </w:r>
      <w:r w:rsidRPr="00A27833">
        <w:rPr>
          <w:rStyle w:val="Emphasis"/>
          <w:sz w:val="22"/>
          <w:szCs w:val="20"/>
        </w:rPr>
        <w:t>Enterprise Computing (IT), UTEP</w:t>
      </w:r>
    </w:p>
    <w:p w14:paraId="0D086594" w14:textId="3E1E870B" w:rsidR="00D3411E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Responsible for testing custom ASP. Net applications to mitigate risks and communicates results to technical and non-technical colleagues. </w:t>
      </w:r>
    </w:p>
    <w:p w14:paraId="394C71F3" w14:textId="77777777" w:rsidR="00A55BE9" w:rsidRPr="00303E26" w:rsidRDefault="00D3411E" w:rsidP="00303E26">
      <w:pPr>
        <w:pStyle w:val="ListBullet"/>
        <w:rPr>
          <w:caps/>
          <w:sz w:val="20"/>
          <w:szCs w:val="20"/>
        </w:rPr>
      </w:pPr>
      <w:r w:rsidRPr="00303E26">
        <w:rPr>
          <w:sz w:val="20"/>
          <w:szCs w:val="20"/>
        </w:rPr>
        <w:t xml:space="preserve">Provided technical assistance in troubleshooting and correcting performance problems; responded to inquiries regarding errors, </w:t>
      </w:r>
      <w:r w:rsidRPr="00303E26">
        <w:rPr>
          <w:caps/>
          <w:sz w:val="20"/>
          <w:szCs w:val="20"/>
        </w:rPr>
        <w:t>p</w:t>
      </w:r>
      <w:r w:rsidRPr="00303E26">
        <w:rPr>
          <w:sz w:val="20"/>
          <w:szCs w:val="20"/>
        </w:rPr>
        <w:t>roblems, or questions.</w:t>
      </w:r>
    </w:p>
    <w:p w14:paraId="0B7FEA8E" w14:textId="4D06556A" w:rsidR="00A55BE9" w:rsidRPr="00303E26" w:rsidRDefault="00D3411E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Responsible for black box testing web applications. This includes functionality, Cross-Browser, layout, authentication, authorization, front end validation </w:t>
      </w:r>
      <w:r w:rsidR="00303E26">
        <w:rPr>
          <w:sz w:val="20"/>
          <w:szCs w:val="20"/>
        </w:rPr>
        <w:t>and back-end validation.</w:t>
      </w:r>
    </w:p>
    <w:p w14:paraId="527585FF" w14:textId="77777777" w:rsidR="00A55BE9" w:rsidRPr="00A55BE9" w:rsidRDefault="00A55BE9" w:rsidP="00A55BE9">
      <w:pPr>
        <w:pStyle w:val="Heading3"/>
        <w:spacing w:line="10" w:lineRule="atLeast"/>
        <w:ind w:left="360"/>
        <w:rPr>
          <w:rFonts w:eastAsiaTheme="minorHAnsi" w:cstheme="minorBidi"/>
          <w:caps w:val="0"/>
          <w:sz w:val="18"/>
          <w:szCs w:val="18"/>
        </w:rPr>
      </w:pPr>
    </w:p>
    <w:p w14:paraId="31C3E0AB" w14:textId="1B9057AB" w:rsidR="0070237E" w:rsidRPr="00A55BE9" w:rsidRDefault="00C07690" w:rsidP="00A55BE9">
      <w:pPr>
        <w:pStyle w:val="Heading3"/>
        <w:spacing w:line="10" w:lineRule="atLeast"/>
        <w:rPr>
          <w:sz w:val="32"/>
          <w:szCs w:val="28"/>
        </w:rPr>
      </w:pPr>
      <w:sdt>
        <w:sdtPr>
          <w:rPr>
            <w:sz w:val="32"/>
            <w:szCs w:val="28"/>
          </w:rPr>
          <w:alias w:val="Education:"/>
          <w:tag w:val="Education:"/>
          <w:id w:val="543866955"/>
          <w:placeholder>
            <w:docPart w:val="FB6143BE7AAF499D85E981CC1848EE93"/>
          </w:placeholder>
          <w:temporary/>
          <w:showingPlcHdr/>
          <w15:appearance w15:val="hidden"/>
        </w:sdtPr>
        <w:sdtEndPr/>
        <w:sdtContent>
          <w:r w:rsidR="0070237E" w:rsidRPr="00A55BE9">
            <w:rPr>
              <w:rFonts w:asciiTheme="majorHAnsi" w:hAnsiTheme="majorHAnsi"/>
              <w:b/>
              <w:caps w:val="0"/>
              <w:color w:val="262626" w:themeColor="text1" w:themeTint="D9"/>
              <w:sz w:val="28"/>
            </w:rPr>
            <w:t>Education</w:t>
          </w:r>
        </w:sdtContent>
      </w:sdt>
    </w:p>
    <w:p w14:paraId="428ED816" w14:textId="08F733A6" w:rsidR="0070237E" w:rsidRPr="00A27833" w:rsidRDefault="0072322B" w:rsidP="002F6E0D">
      <w:pPr>
        <w:pStyle w:val="Heading3"/>
        <w:spacing w:line="120" w:lineRule="atLeast"/>
        <w:rPr>
          <w:rStyle w:val="Emphasis"/>
          <w:rFonts w:asciiTheme="majorHAnsi" w:hAnsiTheme="majorHAnsi"/>
          <w:b/>
          <w:caps w:val="0"/>
          <w:szCs w:val="20"/>
        </w:rPr>
      </w:pPr>
      <w:r w:rsidRPr="002F6E0D">
        <w:rPr>
          <w:b/>
          <w:bCs/>
          <w:sz w:val="20"/>
          <w:szCs w:val="22"/>
          <w:u w:val="single"/>
        </w:rPr>
        <w:t>May</w:t>
      </w:r>
      <w:r w:rsidR="0070237E" w:rsidRPr="002F6E0D">
        <w:rPr>
          <w:b/>
          <w:bCs/>
          <w:sz w:val="20"/>
          <w:szCs w:val="22"/>
          <w:u w:val="single"/>
        </w:rPr>
        <w:t xml:space="preserve"> </w:t>
      </w:r>
      <w:r w:rsidRPr="002F6E0D">
        <w:rPr>
          <w:b/>
          <w:bCs/>
          <w:sz w:val="20"/>
          <w:szCs w:val="22"/>
          <w:u w:val="single"/>
        </w:rPr>
        <w:t>2021</w:t>
      </w:r>
      <w:r w:rsidRPr="00A27833">
        <w:rPr>
          <w:sz w:val="20"/>
          <w:szCs w:val="22"/>
        </w:rPr>
        <w:t xml:space="preserve"> </w:t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="002F6E0D">
        <w:rPr>
          <w:sz w:val="20"/>
          <w:szCs w:val="22"/>
        </w:rPr>
        <w:tab/>
      </w:r>
      <w:r w:rsidR="002F6E0D">
        <w:rPr>
          <w:sz w:val="20"/>
          <w:szCs w:val="22"/>
        </w:rPr>
        <w:tab/>
      </w:r>
      <w:r w:rsidRPr="00A27833">
        <w:rPr>
          <w:rStyle w:val="Emphasis"/>
          <w:rFonts w:asciiTheme="majorHAnsi" w:hAnsiTheme="majorHAnsi"/>
          <w:b/>
          <w:caps w:val="0"/>
          <w:szCs w:val="20"/>
        </w:rPr>
        <w:t>Overall GPA</w:t>
      </w:r>
      <w:r w:rsidR="00D3411E" w:rsidRPr="00A27833">
        <w:rPr>
          <w:rStyle w:val="Emphasis"/>
          <w:rFonts w:asciiTheme="majorHAnsi" w:hAnsiTheme="majorHAnsi"/>
          <w:b/>
          <w:caps w:val="0"/>
          <w:szCs w:val="20"/>
        </w:rPr>
        <w:t>:</w:t>
      </w:r>
      <w:r w:rsidRPr="00A27833">
        <w:rPr>
          <w:rStyle w:val="Emphasis"/>
          <w:rFonts w:asciiTheme="majorHAnsi" w:hAnsiTheme="majorHAnsi"/>
          <w:b/>
          <w:caps w:val="0"/>
          <w:szCs w:val="20"/>
        </w:rPr>
        <w:t xml:space="preserve"> </w:t>
      </w:r>
      <w:r w:rsidR="00A27833" w:rsidRPr="00A27833">
        <w:rPr>
          <w:rStyle w:val="Emphasis"/>
          <w:rFonts w:asciiTheme="majorHAnsi" w:hAnsiTheme="majorHAnsi"/>
          <w:b/>
          <w:caps w:val="0"/>
          <w:szCs w:val="20"/>
        </w:rPr>
        <w:t>2.9</w:t>
      </w:r>
      <w:r w:rsidR="00C07690">
        <w:rPr>
          <w:rStyle w:val="Emphasis"/>
          <w:rFonts w:asciiTheme="majorHAnsi" w:hAnsiTheme="majorHAnsi"/>
          <w:b/>
          <w:caps w:val="0"/>
          <w:szCs w:val="20"/>
        </w:rPr>
        <w:t>3</w:t>
      </w:r>
      <w:r w:rsidR="00A27833" w:rsidRPr="00A27833">
        <w:rPr>
          <w:rStyle w:val="Emphasis"/>
          <w:rFonts w:asciiTheme="majorHAnsi" w:hAnsiTheme="majorHAnsi"/>
          <w:b/>
          <w:caps w:val="0"/>
          <w:szCs w:val="20"/>
        </w:rPr>
        <w:t>/4.0</w:t>
      </w:r>
      <w:r w:rsidRPr="00A27833">
        <w:rPr>
          <w:rStyle w:val="Emphasis"/>
          <w:rFonts w:asciiTheme="majorHAnsi" w:hAnsiTheme="majorHAnsi"/>
          <w:b/>
          <w:caps w:val="0"/>
          <w:szCs w:val="20"/>
        </w:rPr>
        <w:t xml:space="preserve"> </w:t>
      </w:r>
    </w:p>
    <w:p w14:paraId="7D04A745" w14:textId="42280BBC" w:rsidR="0070237E" w:rsidRPr="00A27833" w:rsidRDefault="0072322B" w:rsidP="002F6E0D">
      <w:pPr>
        <w:pStyle w:val="Heading2"/>
        <w:spacing w:line="120" w:lineRule="atLeast"/>
        <w:rPr>
          <w:sz w:val="22"/>
          <w:szCs w:val="20"/>
        </w:rPr>
      </w:pPr>
      <w:r w:rsidRPr="00A27833">
        <w:rPr>
          <w:sz w:val="22"/>
          <w:szCs w:val="20"/>
        </w:rPr>
        <w:t>Bachelor’s in Computer Science</w:t>
      </w:r>
      <w:r w:rsidR="00E03F71" w:rsidRPr="00A27833">
        <w:rPr>
          <w:sz w:val="22"/>
          <w:szCs w:val="20"/>
        </w:rPr>
        <w:t xml:space="preserve"> </w:t>
      </w:r>
      <w:r w:rsidR="0095272C" w:rsidRPr="00A27833">
        <w:rPr>
          <w:sz w:val="22"/>
          <w:szCs w:val="20"/>
        </w:rPr>
        <w:t>/</w:t>
      </w:r>
      <w:r w:rsidR="0070237E" w:rsidRPr="00A27833">
        <w:rPr>
          <w:sz w:val="22"/>
          <w:szCs w:val="20"/>
        </w:rPr>
        <w:t xml:space="preserve"> </w:t>
      </w:r>
      <w:r w:rsidRPr="00A27833">
        <w:rPr>
          <w:rStyle w:val="Emphasis"/>
          <w:sz w:val="22"/>
          <w:szCs w:val="20"/>
        </w:rPr>
        <w:t>The University of Texas at El Paso (UTEP)</w:t>
      </w:r>
    </w:p>
    <w:p w14:paraId="3691F5C2" w14:textId="71DED53E" w:rsidR="0070237E" w:rsidRPr="00A27833" w:rsidRDefault="0072322B" w:rsidP="00303E26">
      <w:pPr>
        <w:pStyle w:val="ListBullet"/>
      </w:pPr>
      <w:r w:rsidRPr="00A27833">
        <w:t>Dean’s list 2016</w:t>
      </w:r>
    </w:p>
    <w:p w14:paraId="4FE6A7C7" w14:textId="3C8F8C8A" w:rsidR="00D3411E" w:rsidRPr="00A27833" w:rsidRDefault="00D3411E" w:rsidP="002F6E0D">
      <w:pPr>
        <w:pStyle w:val="Heading3"/>
        <w:spacing w:line="120" w:lineRule="atLeast"/>
        <w:rPr>
          <w:rStyle w:val="Emphasis"/>
          <w:rFonts w:asciiTheme="majorHAnsi" w:hAnsiTheme="majorHAnsi"/>
          <w:b/>
          <w:caps w:val="0"/>
          <w:szCs w:val="20"/>
        </w:rPr>
      </w:pPr>
      <w:r w:rsidRPr="002F6E0D">
        <w:rPr>
          <w:b/>
          <w:bCs/>
          <w:sz w:val="20"/>
          <w:szCs w:val="22"/>
          <w:u w:val="single"/>
        </w:rPr>
        <w:t>May 2022</w:t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Pr="00A27833">
        <w:rPr>
          <w:sz w:val="20"/>
          <w:szCs w:val="22"/>
        </w:rPr>
        <w:tab/>
      </w:r>
      <w:r w:rsidR="002F6E0D">
        <w:rPr>
          <w:sz w:val="20"/>
          <w:szCs w:val="22"/>
        </w:rPr>
        <w:tab/>
      </w:r>
      <w:r w:rsidR="002F6E0D">
        <w:rPr>
          <w:sz w:val="20"/>
          <w:szCs w:val="22"/>
        </w:rPr>
        <w:tab/>
      </w:r>
      <w:r w:rsidRPr="00A27833">
        <w:rPr>
          <w:rStyle w:val="Emphasis"/>
          <w:rFonts w:asciiTheme="majorHAnsi" w:hAnsiTheme="majorHAnsi"/>
          <w:b/>
          <w:caps w:val="0"/>
          <w:szCs w:val="20"/>
        </w:rPr>
        <w:t xml:space="preserve">Overall GPA:  </w:t>
      </w:r>
      <w:r w:rsidR="00C07690">
        <w:rPr>
          <w:rStyle w:val="Emphasis"/>
          <w:rFonts w:asciiTheme="majorHAnsi" w:hAnsiTheme="majorHAnsi"/>
          <w:b/>
          <w:caps w:val="0"/>
          <w:szCs w:val="20"/>
        </w:rPr>
        <w:t>3.33</w:t>
      </w:r>
      <w:r w:rsidRPr="00A27833">
        <w:rPr>
          <w:rStyle w:val="Emphasis"/>
          <w:rFonts w:asciiTheme="majorHAnsi" w:hAnsiTheme="majorHAnsi"/>
          <w:b/>
          <w:caps w:val="0"/>
          <w:szCs w:val="20"/>
        </w:rPr>
        <w:t>/4.0</w:t>
      </w:r>
    </w:p>
    <w:p w14:paraId="3ED7060C" w14:textId="602A8CB3" w:rsidR="00A55BE9" w:rsidRDefault="00D3411E" w:rsidP="0017031D">
      <w:pPr>
        <w:pStyle w:val="Heading2"/>
        <w:spacing w:line="120" w:lineRule="atLeast"/>
        <w:rPr>
          <w:rStyle w:val="Emphasis"/>
        </w:rPr>
      </w:pPr>
      <w:r w:rsidRPr="00A27833">
        <w:rPr>
          <w:sz w:val="22"/>
          <w:szCs w:val="20"/>
        </w:rPr>
        <w:t xml:space="preserve">Master’s in Software Engineering / </w:t>
      </w:r>
      <w:r w:rsidRPr="00A27833">
        <w:rPr>
          <w:rStyle w:val="Emphasis"/>
          <w:sz w:val="22"/>
          <w:szCs w:val="20"/>
        </w:rPr>
        <w:t>The University of Texas at El Paso (UTEP)</w:t>
      </w:r>
    </w:p>
    <w:p w14:paraId="2E84078C" w14:textId="71D2D9D1" w:rsidR="00C23458" w:rsidRPr="00A55BE9" w:rsidRDefault="00A55BE9" w:rsidP="00A55BE9">
      <w:pPr>
        <w:pStyle w:val="Heading2"/>
        <w:spacing w:line="10" w:lineRule="atLeast"/>
        <w:rPr>
          <w:sz w:val="22"/>
          <w:szCs w:val="20"/>
        </w:rPr>
      </w:pPr>
      <w:r w:rsidRPr="00A55BE9">
        <w:rPr>
          <w:color w:val="262626" w:themeColor="text1" w:themeTint="D9"/>
          <w:sz w:val="28"/>
          <w:szCs w:val="24"/>
        </w:rPr>
        <w:t>Skills</w:t>
      </w:r>
      <w:r w:rsidR="00C23458">
        <w:tab/>
      </w:r>
    </w:p>
    <w:tbl>
      <w:tblPr>
        <w:tblStyle w:val="TableGrid"/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10260"/>
      </w:tblGrid>
      <w:tr w:rsidR="006C457F" w14:paraId="44BB0E2E" w14:textId="77777777" w:rsidTr="00A55BE9">
        <w:tc>
          <w:tcPr>
            <w:tcW w:w="10260" w:type="dxa"/>
          </w:tcPr>
          <w:p w14:paraId="340C1D8B" w14:textId="1C8AF4DD" w:rsidR="006C457F" w:rsidRPr="00303E26" w:rsidRDefault="006C457F" w:rsidP="006C457F">
            <w:pPr>
              <w:pStyle w:val="ListBullet"/>
              <w:numPr>
                <w:ilvl w:val="0"/>
                <w:numId w:val="4"/>
              </w:numPr>
              <w:spacing w:line="10" w:lineRule="atLeast"/>
              <w:rPr>
                <w:sz w:val="20"/>
                <w:szCs w:val="20"/>
              </w:rPr>
            </w:pPr>
            <w:r w:rsidRPr="00303E26">
              <w:rPr>
                <w:b/>
                <w:bCs/>
                <w:sz w:val="20"/>
                <w:szCs w:val="20"/>
              </w:rPr>
              <w:t>Web Development:</w:t>
            </w:r>
            <w:r w:rsidRPr="00303E26">
              <w:rPr>
                <w:sz w:val="20"/>
                <w:szCs w:val="20"/>
              </w:rPr>
              <w:t xml:space="preserve"> HTML5 &amp; CSS3 | SCSS | Javascript| PHP | mySQL | MongoDB | PostgreSQL</w:t>
            </w:r>
            <w:r w:rsidR="00C863A4" w:rsidRPr="00303E26">
              <w:rPr>
                <w:sz w:val="20"/>
                <w:szCs w:val="20"/>
              </w:rPr>
              <w:t xml:space="preserve"> | </w:t>
            </w:r>
            <w:r w:rsidR="004F2158" w:rsidRPr="00303E26">
              <w:rPr>
                <w:sz w:val="20"/>
                <w:szCs w:val="20"/>
              </w:rPr>
              <w:t>Ruby on Rails</w:t>
            </w:r>
          </w:p>
          <w:p w14:paraId="767B62C2" w14:textId="77777777" w:rsidR="00A55BE9" w:rsidRPr="00303E26" w:rsidRDefault="00A55BE9" w:rsidP="006C457F">
            <w:pPr>
              <w:pStyle w:val="ListBullet"/>
              <w:numPr>
                <w:ilvl w:val="0"/>
                <w:numId w:val="4"/>
              </w:numPr>
              <w:spacing w:line="10" w:lineRule="atLeast"/>
              <w:rPr>
                <w:b/>
                <w:bCs/>
                <w:sz w:val="20"/>
                <w:szCs w:val="20"/>
              </w:rPr>
            </w:pPr>
            <w:r w:rsidRPr="00303E26">
              <w:rPr>
                <w:b/>
                <w:bCs/>
                <w:sz w:val="20"/>
                <w:szCs w:val="20"/>
              </w:rPr>
              <w:t>Programming Languages:</w:t>
            </w:r>
            <w:r w:rsidRPr="00303E26">
              <w:rPr>
                <w:sz w:val="20"/>
                <w:szCs w:val="20"/>
              </w:rPr>
              <w:t xml:space="preserve"> Python | Java | Bash </w:t>
            </w:r>
          </w:p>
          <w:p w14:paraId="15EAF2C1" w14:textId="77777777" w:rsidR="00A55BE9" w:rsidRPr="00303E26" w:rsidRDefault="00A55BE9" w:rsidP="006C457F">
            <w:pPr>
              <w:pStyle w:val="ListBullet"/>
              <w:numPr>
                <w:ilvl w:val="0"/>
                <w:numId w:val="4"/>
              </w:numPr>
              <w:spacing w:line="10" w:lineRule="atLeast"/>
              <w:rPr>
                <w:b/>
                <w:bCs/>
                <w:sz w:val="20"/>
                <w:szCs w:val="20"/>
              </w:rPr>
            </w:pPr>
            <w:r w:rsidRPr="00303E26">
              <w:rPr>
                <w:b/>
                <w:bCs/>
                <w:sz w:val="20"/>
                <w:szCs w:val="20"/>
              </w:rPr>
              <w:t>Tools</w:t>
            </w:r>
            <w:r w:rsidRPr="00303E26">
              <w:rPr>
                <w:sz w:val="20"/>
                <w:szCs w:val="20"/>
              </w:rPr>
              <w:t>: Git | Vim | Docker | Jira | AWS</w:t>
            </w:r>
          </w:p>
          <w:p w14:paraId="3DF400C1" w14:textId="60179587" w:rsidR="00AF4C97" w:rsidRPr="00303E26" w:rsidRDefault="002F6E0D" w:rsidP="00AF4C97">
            <w:pPr>
              <w:pStyle w:val="ListBullet"/>
              <w:numPr>
                <w:ilvl w:val="0"/>
                <w:numId w:val="4"/>
              </w:numPr>
              <w:spacing w:line="10" w:lineRule="atLeast"/>
              <w:rPr>
                <w:b/>
                <w:bCs/>
                <w:sz w:val="20"/>
                <w:szCs w:val="20"/>
              </w:rPr>
            </w:pPr>
            <w:r w:rsidRPr="00303E26">
              <w:rPr>
                <w:b/>
                <w:bCs/>
                <w:sz w:val="20"/>
                <w:szCs w:val="20"/>
              </w:rPr>
              <w:t xml:space="preserve">Frameworks: </w:t>
            </w:r>
            <w:r w:rsidR="00B6047F" w:rsidRPr="00303E26">
              <w:rPr>
                <w:sz w:val="20"/>
                <w:szCs w:val="20"/>
              </w:rPr>
              <w:t>Angular (</w:t>
            </w:r>
            <w:r w:rsidRPr="00303E26">
              <w:rPr>
                <w:sz w:val="20"/>
                <w:szCs w:val="20"/>
              </w:rPr>
              <w:t>9+) | React | Django | PyQT5</w:t>
            </w:r>
          </w:p>
          <w:p w14:paraId="2FB63621" w14:textId="2FB7BCD3" w:rsidR="00AF4C97" w:rsidRPr="00AF4C97" w:rsidRDefault="00AF4C97" w:rsidP="00AF4C97">
            <w:pPr>
              <w:pStyle w:val="ListBullet"/>
              <w:numPr>
                <w:ilvl w:val="0"/>
                <w:numId w:val="4"/>
              </w:numPr>
              <w:spacing w:line="10" w:lineRule="atLeast"/>
              <w:rPr>
                <w:b/>
                <w:bCs/>
              </w:rPr>
            </w:pPr>
            <w:r w:rsidRPr="00303E26">
              <w:rPr>
                <w:b/>
                <w:bCs/>
                <w:sz w:val="20"/>
                <w:szCs w:val="20"/>
              </w:rPr>
              <w:t>Soft Skills</w:t>
            </w:r>
            <w:r w:rsidR="00B6047F" w:rsidRPr="00303E26">
              <w:rPr>
                <w:b/>
                <w:bCs/>
                <w:sz w:val="20"/>
                <w:szCs w:val="20"/>
              </w:rPr>
              <w:t xml:space="preserve">: </w:t>
            </w:r>
            <w:r w:rsidRPr="00303E26">
              <w:rPr>
                <w:sz w:val="20"/>
                <w:szCs w:val="20"/>
              </w:rPr>
              <w:t>Native proficiency in English &amp; Spanish | Leadership | Public Speaking</w:t>
            </w:r>
          </w:p>
        </w:tc>
      </w:tr>
    </w:tbl>
    <w:p w14:paraId="0B1A6B11" w14:textId="11B94C09" w:rsidR="00A55BE9" w:rsidRDefault="00A55BE9" w:rsidP="00A55BE9">
      <w:pPr>
        <w:pStyle w:val="Heading2"/>
        <w:spacing w:line="10" w:lineRule="atLeast"/>
      </w:pPr>
      <w:r w:rsidRPr="00A55BE9">
        <w:rPr>
          <w:color w:val="262626" w:themeColor="text1" w:themeTint="D9"/>
          <w:sz w:val="28"/>
          <w:szCs w:val="24"/>
        </w:rPr>
        <w:t>Activities</w:t>
      </w:r>
    </w:p>
    <w:p w14:paraId="60C8AE7E" w14:textId="4FE289CB" w:rsidR="006C457F" w:rsidRPr="00303E26" w:rsidRDefault="006C457F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ACM Vice President </w:t>
      </w:r>
      <w:r w:rsidR="00AE7BD9" w:rsidRPr="00303E26">
        <w:rPr>
          <w:sz w:val="20"/>
          <w:szCs w:val="20"/>
          <w:u w:val="single"/>
        </w:rPr>
        <w:t>(</w:t>
      </w:r>
      <w:r w:rsidRPr="00303E26">
        <w:rPr>
          <w:sz w:val="20"/>
          <w:szCs w:val="20"/>
          <w:u w:val="single"/>
        </w:rPr>
        <w:t>2020-2021</w:t>
      </w:r>
      <w:r w:rsidR="00AE7BD9" w:rsidRPr="00303E26">
        <w:rPr>
          <w:sz w:val="20"/>
          <w:szCs w:val="20"/>
          <w:u w:val="single"/>
        </w:rPr>
        <w:t>)</w:t>
      </w:r>
    </w:p>
    <w:p w14:paraId="0DDB089E" w14:textId="5871BF88" w:rsidR="006C457F" w:rsidRPr="00303E26" w:rsidRDefault="006C457F" w:rsidP="00303E26">
      <w:pPr>
        <w:pStyle w:val="ListBullet"/>
        <w:numPr>
          <w:ilvl w:val="1"/>
          <w:numId w:val="1"/>
        </w:numPr>
        <w:rPr>
          <w:sz w:val="20"/>
          <w:szCs w:val="20"/>
        </w:rPr>
      </w:pPr>
      <w:r w:rsidRPr="00303E26">
        <w:rPr>
          <w:sz w:val="20"/>
          <w:szCs w:val="20"/>
        </w:rPr>
        <w:t>Led and prepared virtual workshops for about 20-30 student members.</w:t>
      </w:r>
    </w:p>
    <w:p w14:paraId="26E65E01" w14:textId="6D6DC6DE" w:rsidR="006C457F" w:rsidRPr="00303E26" w:rsidRDefault="004F2158" w:rsidP="00303E26">
      <w:pPr>
        <w:pStyle w:val="ListBullet"/>
        <w:numPr>
          <w:ilvl w:val="1"/>
          <w:numId w:val="1"/>
        </w:numPr>
        <w:rPr>
          <w:sz w:val="20"/>
          <w:szCs w:val="20"/>
        </w:rPr>
      </w:pPr>
      <w:r w:rsidRPr="00303E26">
        <w:rPr>
          <w:sz w:val="20"/>
          <w:szCs w:val="20"/>
        </w:rPr>
        <w:t>Assisted in the planning and execution</w:t>
      </w:r>
      <w:r w:rsidR="006B4A96" w:rsidRPr="00303E26">
        <w:rPr>
          <w:sz w:val="20"/>
          <w:szCs w:val="20"/>
        </w:rPr>
        <w:t xml:space="preserve"> of our annual Hackathon</w:t>
      </w:r>
      <w:r w:rsidR="006C457F" w:rsidRPr="00303E26">
        <w:rPr>
          <w:sz w:val="20"/>
          <w:szCs w:val="20"/>
        </w:rPr>
        <w:t>.</w:t>
      </w:r>
    </w:p>
    <w:p w14:paraId="6EB12693" w14:textId="0B2A3442" w:rsidR="006C457F" w:rsidRPr="00303E26" w:rsidRDefault="006C457F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ARL South Hackathon </w:t>
      </w:r>
      <w:r w:rsidRPr="00303E26">
        <w:rPr>
          <w:sz w:val="20"/>
          <w:szCs w:val="20"/>
          <w:u w:val="single"/>
        </w:rPr>
        <w:t>(July 2020)</w:t>
      </w:r>
      <w:r w:rsidRPr="00303E26">
        <w:rPr>
          <w:sz w:val="20"/>
          <w:szCs w:val="20"/>
        </w:rPr>
        <w:t xml:space="preserve"> – Capture the Flag Event – Learned about several security issues, and how to fix them.</w:t>
      </w:r>
    </w:p>
    <w:p w14:paraId="5408A18F" w14:textId="4BB0221D" w:rsidR="00C23458" w:rsidRPr="00303E26" w:rsidRDefault="006C457F" w:rsidP="00303E26">
      <w:pPr>
        <w:pStyle w:val="ListBullet"/>
        <w:rPr>
          <w:sz w:val="20"/>
          <w:szCs w:val="20"/>
        </w:rPr>
      </w:pPr>
      <w:r w:rsidRPr="00303E26">
        <w:rPr>
          <w:sz w:val="20"/>
          <w:szCs w:val="20"/>
        </w:rPr>
        <w:t xml:space="preserve">HENNAC Hackathon </w:t>
      </w:r>
      <w:r w:rsidRPr="00303E26">
        <w:rPr>
          <w:sz w:val="20"/>
          <w:szCs w:val="20"/>
          <w:u w:val="single"/>
        </w:rPr>
        <w:t>(</w:t>
      </w:r>
      <w:r w:rsidR="00C8489A" w:rsidRPr="00303E26">
        <w:rPr>
          <w:sz w:val="20"/>
          <w:szCs w:val="20"/>
          <w:u w:val="single"/>
        </w:rPr>
        <w:t xml:space="preserve">September </w:t>
      </w:r>
      <w:r w:rsidRPr="00303E26">
        <w:rPr>
          <w:sz w:val="20"/>
          <w:szCs w:val="20"/>
          <w:u w:val="single"/>
        </w:rPr>
        <w:t>2019)</w:t>
      </w:r>
      <w:r w:rsidR="00C8489A" w:rsidRPr="00303E26">
        <w:rPr>
          <w:sz w:val="20"/>
          <w:szCs w:val="20"/>
          <w:u w:val="single"/>
        </w:rPr>
        <w:t xml:space="preserve"> </w:t>
      </w:r>
      <w:r w:rsidRPr="00303E26">
        <w:rPr>
          <w:sz w:val="20"/>
          <w:szCs w:val="20"/>
        </w:rPr>
        <w:t>– Capture the Flag Event – Learned about steganography, encryption, decryption, and data forensics.</w:t>
      </w:r>
    </w:p>
    <w:p w14:paraId="3F198CAD" w14:textId="0D894418" w:rsidR="0017031D" w:rsidRDefault="0017031D" w:rsidP="0017031D">
      <w:pPr>
        <w:pStyle w:val="Heading2"/>
        <w:spacing w:line="10" w:lineRule="atLeast"/>
        <w:rPr>
          <w:color w:val="262626" w:themeColor="text1" w:themeTint="D9"/>
          <w:sz w:val="28"/>
          <w:szCs w:val="24"/>
        </w:rPr>
      </w:pPr>
      <w:r w:rsidRPr="0017031D">
        <w:rPr>
          <w:color w:val="262626" w:themeColor="text1" w:themeTint="D9"/>
          <w:sz w:val="28"/>
          <w:szCs w:val="24"/>
        </w:rPr>
        <w:t>Projects</w:t>
      </w:r>
    </w:p>
    <w:p w14:paraId="66060C2E" w14:textId="31C5E758" w:rsidR="00AE6AF2" w:rsidRPr="00376C7E" w:rsidRDefault="00AE6AF2" w:rsidP="00AE6AF2">
      <w:pPr>
        <w:pStyle w:val="ListParagraph"/>
        <w:numPr>
          <w:ilvl w:val="0"/>
          <w:numId w:val="13"/>
        </w:numPr>
        <w:spacing w:after="0" w:line="10" w:lineRule="atLeast"/>
        <w:rPr>
          <w:b/>
          <w:bCs/>
          <w:sz w:val="20"/>
          <w:szCs w:val="20"/>
        </w:rPr>
      </w:pPr>
      <w:r w:rsidRPr="00376C7E">
        <w:rPr>
          <w:b/>
          <w:bCs/>
          <w:sz w:val="20"/>
          <w:szCs w:val="20"/>
        </w:rPr>
        <w:t xml:space="preserve">SEA:  </w:t>
      </w:r>
      <w:r w:rsidRPr="00376C7E">
        <w:rPr>
          <w:sz w:val="20"/>
          <w:szCs w:val="20"/>
        </w:rPr>
        <w:t xml:space="preserve">Cassandra DB, </w:t>
      </w:r>
      <w:r w:rsidR="00C2259B" w:rsidRPr="00376C7E">
        <w:rPr>
          <w:sz w:val="20"/>
          <w:szCs w:val="20"/>
        </w:rPr>
        <w:t>Python3</w:t>
      </w:r>
      <w:r w:rsidRPr="00376C7E">
        <w:rPr>
          <w:sz w:val="20"/>
          <w:szCs w:val="20"/>
        </w:rPr>
        <w:t>,</w:t>
      </w:r>
      <w:r w:rsidR="00C2259B" w:rsidRPr="00376C7E">
        <w:rPr>
          <w:sz w:val="20"/>
          <w:szCs w:val="20"/>
        </w:rPr>
        <w:t xml:space="preserve"> PYQT5,</w:t>
      </w:r>
      <w:r w:rsidRPr="00376C7E">
        <w:rPr>
          <w:sz w:val="20"/>
          <w:szCs w:val="20"/>
        </w:rPr>
        <w:t xml:space="preserve"> full</w:t>
      </w:r>
      <w:r w:rsidRPr="00376C7E">
        <w:rPr>
          <w:sz w:val="20"/>
          <w:szCs w:val="20"/>
        </w:rPr>
        <w:noBreakHyphen/>
        <w:t xml:space="preserve">stack progressive app for Army Research Lab </w:t>
      </w:r>
      <w:r w:rsidR="00404713" w:rsidRPr="00376C7E">
        <w:rPr>
          <w:sz w:val="20"/>
          <w:szCs w:val="20"/>
        </w:rPr>
        <w:t xml:space="preserve">to </w:t>
      </w:r>
      <w:r w:rsidR="00285B24" w:rsidRPr="00376C7E">
        <w:rPr>
          <w:sz w:val="20"/>
          <w:szCs w:val="20"/>
        </w:rPr>
        <w:t>aid in the standardization and automation of the scanning and automation and enumeration activities during the reconna</w:t>
      </w:r>
      <w:r w:rsidR="00376C7E" w:rsidRPr="00376C7E">
        <w:rPr>
          <w:sz w:val="20"/>
          <w:szCs w:val="20"/>
        </w:rPr>
        <w:t>issance phase</w:t>
      </w:r>
      <w:r w:rsidR="00376C7E" w:rsidRPr="00376C7E">
        <w:rPr>
          <w:b/>
          <w:bCs/>
          <w:sz w:val="20"/>
          <w:szCs w:val="20"/>
        </w:rPr>
        <w:t xml:space="preserve">. </w:t>
      </w:r>
    </w:p>
    <w:sectPr w:rsidR="00AE6AF2" w:rsidRPr="00376C7E" w:rsidSect="00A27833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B6C0" w14:textId="77777777" w:rsidR="0061026D" w:rsidRDefault="0061026D" w:rsidP="00725803">
      <w:pPr>
        <w:spacing w:after="0"/>
      </w:pPr>
      <w:r>
        <w:separator/>
      </w:r>
    </w:p>
  </w:endnote>
  <w:endnote w:type="continuationSeparator" w:id="0">
    <w:p w14:paraId="7F872C05" w14:textId="77777777" w:rsidR="0061026D" w:rsidRDefault="0061026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6FBC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DDC5" w14:textId="77777777" w:rsidR="0061026D" w:rsidRDefault="0061026D" w:rsidP="00725803">
      <w:pPr>
        <w:spacing w:after="0"/>
      </w:pPr>
      <w:r>
        <w:separator/>
      </w:r>
    </w:p>
  </w:footnote>
  <w:footnote w:type="continuationSeparator" w:id="0">
    <w:p w14:paraId="0E60B945" w14:textId="77777777" w:rsidR="0061026D" w:rsidRDefault="0061026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E3222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02BCB"/>
    <w:multiLevelType w:val="hybridMultilevel"/>
    <w:tmpl w:val="8B2EC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F27B9"/>
    <w:multiLevelType w:val="hybridMultilevel"/>
    <w:tmpl w:val="4366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0F6997"/>
    <w:multiLevelType w:val="hybridMultilevel"/>
    <w:tmpl w:val="2626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A5310"/>
    <w:multiLevelType w:val="hybridMultilevel"/>
    <w:tmpl w:val="B596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C3AD9"/>
    <w:multiLevelType w:val="hybridMultilevel"/>
    <w:tmpl w:val="B8C4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7959EF"/>
    <w:multiLevelType w:val="hybridMultilevel"/>
    <w:tmpl w:val="D6122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F21960"/>
    <w:multiLevelType w:val="hybridMultilevel"/>
    <w:tmpl w:val="3D9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0951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8"/>
    <w:rsid w:val="00025E77"/>
    <w:rsid w:val="00027312"/>
    <w:rsid w:val="000645F2"/>
    <w:rsid w:val="00082F03"/>
    <w:rsid w:val="000835A0"/>
    <w:rsid w:val="000934A2"/>
    <w:rsid w:val="0017031D"/>
    <w:rsid w:val="001B0955"/>
    <w:rsid w:val="00227784"/>
    <w:rsid w:val="0023705D"/>
    <w:rsid w:val="00250A31"/>
    <w:rsid w:val="00251C13"/>
    <w:rsid w:val="00285B24"/>
    <w:rsid w:val="002922D0"/>
    <w:rsid w:val="002F6E0D"/>
    <w:rsid w:val="00303E26"/>
    <w:rsid w:val="00340B03"/>
    <w:rsid w:val="00376C7E"/>
    <w:rsid w:val="00380AE7"/>
    <w:rsid w:val="003A6943"/>
    <w:rsid w:val="003B665E"/>
    <w:rsid w:val="00404713"/>
    <w:rsid w:val="00410BA2"/>
    <w:rsid w:val="00434074"/>
    <w:rsid w:val="00463C3B"/>
    <w:rsid w:val="004937AE"/>
    <w:rsid w:val="004E2970"/>
    <w:rsid w:val="004F2158"/>
    <w:rsid w:val="005026DD"/>
    <w:rsid w:val="00513EFC"/>
    <w:rsid w:val="0052113B"/>
    <w:rsid w:val="00564951"/>
    <w:rsid w:val="00573BF9"/>
    <w:rsid w:val="005A4A49"/>
    <w:rsid w:val="005B1D68"/>
    <w:rsid w:val="0061026D"/>
    <w:rsid w:val="00611B37"/>
    <w:rsid w:val="006252B4"/>
    <w:rsid w:val="00646BA2"/>
    <w:rsid w:val="00675EA0"/>
    <w:rsid w:val="006B4A96"/>
    <w:rsid w:val="006C08A0"/>
    <w:rsid w:val="006C457F"/>
    <w:rsid w:val="006C47D8"/>
    <w:rsid w:val="006D2D08"/>
    <w:rsid w:val="006F26A2"/>
    <w:rsid w:val="0070237E"/>
    <w:rsid w:val="0072322B"/>
    <w:rsid w:val="00725803"/>
    <w:rsid w:val="00725CB5"/>
    <w:rsid w:val="007307A3"/>
    <w:rsid w:val="00752315"/>
    <w:rsid w:val="007768D9"/>
    <w:rsid w:val="00857E6B"/>
    <w:rsid w:val="008968C4"/>
    <w:rsid w:val="008D7C1C"/>
    <w:rsid w:val="0092291B"/>
    <w:rsid w:val="00932D92"/>
    <w:rsid w:val="0095272C"/>
    <w:rsid w:val="00972024"/>
    <w:rsid w:val="00974CE1"/>
    <w:rsid w:val="009F04D2"/>
    <w:rsid w:val="009F2BA7"/>
    <w:rsid w:val="009F6DA0"/>
    <w:rsid w:val="00A01182"/>
    <w:rsid w:val="00A27833"/>
    <w:rsid w:val="00A55BE9"/>
    <w:rsid w:val="00AD13CB"/>
    <w:rsid w:val="00AD3FD8"/>
    <w:rsid w:val="00AE6AF2"/>
    <w:rsid w:val="00AE7BD9"/>
    <w:rsid w:val="00AF2CE8"/>
    <w:rsid w:val="00AF4C97"/>
    <w:rsid w:val="00B370A8"/>
    <w:rsid w:val="00B431D1"/>
    <w:rsid w:val="00B6047F"/>
    <w:rsid w:val="00BA5014"/>
    <w:rsid w:val="00BC7376"/>
    <w:rsid w:val="00BD669A"/>
    <w:rsid w:val="00C07690"/>
    <w:rsid w:val="00C13F2B"/>
    <w:rsid w:val="00C2259B"/>
    <w:rsid w:val="00C23458"/>
    <w:rsid w:val="00C43D65"/>
    <w:rsid w:val="00C84833"/>
    <w:rsid w:val="00C8489A"/>
    <w:rsid w:val="00C863A4"/>
    <w:rsid w:val="00C9044F"/>
    <w:rsid w:val="00D2420D"/>
    <w:rsid w:val="00D30382"/>
    <w:rsid w:val="00D3411E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4F1915"/>
  <w15:chartTrackingRefBased/>
  <w15:docId w15:val="{0CFA1339-9297-46BC-B3BE-D69F8EE2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Maniac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6143BE7AAF499D85E981CC1848E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8D88-8531-4B37-A9F3-8D81EDA58138}"/>
      </w:docPartPr>
      <w:docPartBody>
        <w:p w:rsidR="009E60F1" w:rsidRDefault="00AF3BB8">
          <w:pPr>
            <w:pStyle w:val="FB6143BE7AAF499D85E981CC1848EE93"/>
          </w:pPr>
          <w:r w:rsidRPr="0070237E">
            <w:t>Education</w:t>
          </w:r>
        </w:p>
      </w:docPartBody>
    </w:docPart>
    <w:docPart>
      <w:docPartPr>
        <w:name w:val="D055A51FAF404E3EB592CE90293BE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41F25-B69D-4AA2-8518-B0A1B25894A5}"/>
      </w:docPartPr>
      <w:docPartBody>
        <w:p w:rsidR="009E60F1" w:rsidRDefault="000531A6" w:rsidP="000531A6">
          <w:pPr>
            <w:pStyle w:val="D055A51FAF404E3EB592CE90293BE8B8"/>
          </w:pPr>
          <w:r>
            <w:t>First Name</w:t>
          </w:r>
        </w:p>
      </w:docPartBody>
    </w:docPart>
    <w:docPart>
      <w:docPartPr>
        <w:name w:val="45BACE8EAE9742BA86C2CD5623013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581E-128B-4BA6-A04A-69642883BA94}"/>
      </w:docPartPr>
      <w:docPartBody>
        <w:p w:rsidR="009E60F1" w:rsidRDefault="000531A6" w:rsidP="000531A6">
          <w:pPr>
            <w:pStyle w:val="45BACE8EAE9742BA86C2CD5623013570"/>
          </w:pPr>
          <w:r>
            <w:t>Last Name</w:t>
          </w:r>
        </w:p>
      </w:docPartBody>
    </w:docPart>
    <w:docPart>
      <w:docPartPr>
        <w:name w:val="09E1A83A3CAC4A82AACBFB3F25E07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8D969-9DE1-4FB7-873B-C7DDD77F7D23}"/>
      </w:docPartPr>
      <w:docPartBody>
        <w:p w:rsidR="009E60F1" w:rsidRDefault="000531A6" w:rsidP="000531A6">
          <w:pPr>
            <w:pStyle w:val="09E1A83A3CAC4A82AACBFB3F25E07412"/>
          </w:pPr>
          <w:r w:rsidRPr="009D0878">
            <w:t>Phone</w:t>
          </w:r>
        </w:p>
      </w:docPartBody>
    </w:docPart>
    <w:docPart>
      <w:docPartPr>
        <w:name w:val="36E39C2B887045F4A3049CC4B8EC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F425B-4928-4E53-A869-09E6C5755609}"/>
      </w:docPartPr>
      <w:docPartBody>
        <w:p w:rsidR="009E60F1" w:rsidRDefault="000531A6" w:rsidP="000531A6">
          <w:pPr>
            <w:pStyle w:val="36E39C2B887045F4A3049CC4B8EC4066"/>
          </w:pPr>
          <w:r w:rsidRPr="009D0878">
            <w:t>Email</w:t>
          </w:r>
        </w:p>
      </w:docPartBody>
    </w:docPart>
    <w:docPart>
      <w:docPartPr>
        <w:name w:val="382CBE44A46D4050B65258EFA9E88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818A9-B161-4314-89CD-A283E45CF9C3}"/>
      </w:docPartPr>
      <w:docPartBody>
        <w:p w:rsidR="009E60F1" w:rsidRDefault="000531A6" w:rsidP="000531A6">
          <w:pPr>
            <w:pStyle w:val="382CBE44A46D4050B65258EFA9E889D9"/>
          </w:pPr>
          <w:r w:rsidRPr="009D0878">
            <w:t>LinkedIn Profile</w:t>
          </w:r>
        </w:p>
      </w:docPartBody>
    </w:docPart>
    <w:docPart>
      <w:docPartPr>
        <w:name w:val="6EA022B300244E158B890868C6F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9E2F-1FF8-4527-B35A-54CFD9D10B31}"/>
      </w:docPartPr>
      <w:docPartBody>
        <w:p w:rsidR="009E60F1" w:rsidRDefault="000531A6" w:rsidP="000531A6">
          <w:pPr>
            <w:pStyle w:val="6EA022B300244E158B890868C6F1714C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6"/>
    <w:rsid w:val="000531A6"/>
    <w:rsid w:val="009E60F1"/>
    <w:rsid w:val="00A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31A6"/>
    <w:rPr>
      <w:b w:val="0"/>
      <w:i w:val="0"/>
      <w:iCs/>
      <w:color w:val="595959" w:themeColor="text1" w:themeTint="A6"/>
    </w:rPr>
  </w:style>
  <w:style w:type="paragraph" w:customStyle="1" w:styleId="FB6143BE7AAF499D85E981CC1848EE93">
    <w:name w:val="FB6143BE7AAF499D85E981CC1848EE93"/>
  </w:style>
  <w:style w:type="paragraph" w:customStyle="1" w:styleId="D055A51FAF404E3EB592CE90293BE8B8">
    <w:name w:val="D055A51FAF404E3EB592CE90293BE8B8"/>
    <w:rsid w:val="000531A6"/>
  </w:style>
  <w:style w:type="paragraph" w:customStyle="1" w:styleId="45BACE8EAE9742BA86C2CD5623013570">
    <w:name w:val="45BACE8EAE9742BA86C2CD5623013570"/>
    <w:rsid w:val="000531A6"/>
  </w:style>
  <w:style w:type="paragraph" w:customStyle="1" w:styleId="09E1A83A3CAC4A82AACBFB3F25E07412">
    <w:name w:val="09E1A83A3CAC4A82AACBFB3F25E07412"/>
    <w:rsid w:val="000531A6"/>
  </w:style>
  <w:style w:type="paragraph" w:customStyle="1" w:styleId="36E39C2B887045F4A3049CC4B8EC4066">
    <w:name w:val="36E39C2B887045F4A3049CC4B8EC4066"/>
    <w:rsid w:val="000531A6"/>
  </w:style>
  <w:style w:type="paragraph" w:customStyle="1" w:styleId="382CBE44A46D4050B65258EFA9E889D9">
    <w:name w:val="382CBE44A46D4050B65258EFA9E889D9"/>
    <w:rsid w:val="000531A6"/>
  </w:style>
  <w:style w:type="paragraph" w:customStyle="1" w:styleId="6EA022B300244E158B890868C6F1714C">
    <w:name w:val="6EA022B300244E158B890868C6F1714C"/>
    <w:rsid w:val="00053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Carlos</Abstract>
  <CompanyAddress/>
  <CompanyPhone>(915)706-6745</CompanyPhone>
  <CompanyFax/>
  <CompanyEmail>Carloscabada44@gmail.com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184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CsManiac</dc:creator>
  <cp:keywords>in/carlos-cabada</cp:keywords>
  <dc:description/>
  <cp:lastModifiedBy>Cabada Rodriguez, Carlos</cp:lastModifiedBy>
  <cp:revision>20</cp:revision>
  <dcterms:created xsi:type="dcterms:W3CDTF">2021-04-12T02:09:00Z</dcterms:created>
  <dcterms:modified xsi:type="dcterms:W3CDTF">2021-05-29T00:05:00Z</dcterms:modified>
  <cp:category>Cabada</cp:category>
  <cp:contentStatus>Ccabada.com</cp:contentStatus>
</cp:coreProperties>
</file>